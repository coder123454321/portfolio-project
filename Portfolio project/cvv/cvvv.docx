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A3E19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CA206DF" w14:textId="77777777" w:rsidR="001B2ABD" w:rsidRDefault="00A76DA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C10AB76" wp14:editId="368EBDBC">
                  <wp:extent cx="1621518" cy="23793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549" cy="243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EE71C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90A8AE" w14:textId="77777777" w:rsidR="001B2ABD" w:rsidRPr="004707E7" w:rsidRDefault="00A76DA0" w:rsidP="004707E7">
            <w:pPr>
              <w:pStyle w:val="Title"/>
              <w:rPr>
                <w:sz w:val="72"/>
                <w:szCs w:val="72"/>
              </w:rPr>
            </w:pPr>
            <w:r w:rsidRPr="00A76DA0">
              <w:rPr>
                <w:sz w:val="72"/>
                <w:szCs w:val="72"/>
              </w:rPr>
              <w:t xml:space="preserve">Prabhat Kumar Shukla </w:t>
            </w:r>
          </w:p>
        </w:tc>
      </w:tr>
      <w:tr w:rsidR="001B2ABD" w14:paraId="4A73D94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C63A5765CDD4C2D87A8AFBD3C348670"/>
              </w:placeholder>
              <w:temporary/>
              <w:showingPlcHdr/>
              <w15:appearance w15:val="hidden"/>
            </w:sdtPr>
            <w:sdtContent>
              <w:p w14:paraId="3E116705" w14:textId="77777777" w:rsidR="00036450" w:rsidRDefault="00036450" w:rsidP="005F277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CAA0182" w14:textId="41FE70F4" w:rsidR="005F2771" w:rsidRPr="004707E7" w:rsidRDefault="005F2771" w:rsidP="005F2771">
            <w:pPr>
              <w:rPr>
                <w:sz w:val="22"/>
              </w:rPr>
            </w:pPr>
            <w:r w:rsidRPr="004707E7">
              <w:rPr>
                <w:sz w:val="22"/>
              </w:rPr>
              <w:t>I am student of B</w:t>
            </w:r>
            <w:r w:rsidR="00E61538">
              <w:rPr>
                <w:sz w:val="22"/>
              </w:rPr>
              <w:t>-</w:t>
            </w:r>
            <w:r w:rsidRPr="004707E7">
              <w:rPr>
                <w:sz w:val="22"/>
              </w:rPr>
              <w:t>tech 2</w:t>
            </w:r>
            <w:r w:rsidRPr="004707E7">
              <w:rPr>
                <w:sz w:val="22"/>
                <w:vertAlign w:val="superscript"/>
              </w:rPr>
              <w:t>nd</w:t>
            </w:r>
            <w:r w:rsidRPr="004707E7">
              <w:rPr>
                <w:sz w:val="22"/>
              </w:rPr>
              <w:t xml:space="preserve"> year of C</w:t>
            </w:r>
            <w:r w:rsidR="004707E7">
              <w:rPr>
                <w:sz w:val="22"/>
              </w:rPr>
              <w:t>omputer</w:t>
            </w:r>
            <w:r w:rsidRPr="004707E7">
              <w:rPr>
                <w:sz w:val="22"/>
              </w:rPr>
              <w:t xml:space="preserve"> </w:t>
            </w:r>
            <w:proofErr w:type="gramStart"/>
            <w:r w:rsidRPr="004707E7">
              <w:rPr>
                <w:sz w:val="22"/>
              </w:rPr>
              <w:t>Science ,</w:t>
            </w:r>
            <w:proofErr w:type="gramEnd"/>
            <w:r w:rsidR="004707E7">
              <w:rPr>
                <w:sz w:val="22"/>
              </w:rPr>
              <w:t xml:space="preserve"> </w:t>
            </w:r>
            <w:r w:rsidRPr="004707E7">
              <w:rPr>
                <w:sz w:val="22"/>
              </w:rPr>
              <w:t xml:space="preserve"> </w:t>
            </w:r>
            <w:r w:rsidR="004707E7">
              <w:rPr>
                <w:sz w:val="22"/>
              </w:rPr>
              <w:t xml:space="preserve"> </w:t>
            </w:r>
            <w:r w:rsidRPr="004707E7">
              <w:rPr>
                <w:sz w:val="22"/>
              </w:rPr>
              <w:t>I master various programming  java,</w:t>
            </w:r>
            <w:r w:rsidR="004707E7" w:rsidRPr="004707E7">
              <w:rPr>
                <w:sz w:val="22"/>
              </w:rPr>
              <w:t xml:space="preserve"> </w:t>
            </w:r>
            <w:r w:rsidRPr="004707E7">
              <w:rPr>
                <w:sz w:val="22"/>
              </w:rPr>
              <w:t>python,</w:t>
            </w:r>
            <w:r w:rsidR="004707E7" w:rsidRPr="004707E7">
              <w:rPr>
                <w:sz w:val="22"/>
              </w:rPr>
              <w:t xml:space="preserve"> </w:t>
            </w:r>
            <w:r w:rsidRPr="004707E7">
              <w:rPr>
                <w:sz w:val="22"/>
              </w:rPr>
              <w:t>java</w:t>
            </w:r>
            <w:r w:rsidR="004707E7" w:rsidRPr="004707E7">
              <w:rPr>
                <w:sz w:val="22"/>
              </w:rPr>
              <w:t>-</w:t>
            </w:r>
            <w:r w:rsidRPr="004707E7">
              <w:rPr>
                <w:sz w:val="22"/>
              </w:rPr>
              <w:t>Script and Data st</w:t>
            </w:r>
            <w:r w:rsidR="004707E7" w:rsidRPr="004707E7">
              <w:rPr>
                <w:sz w:val="22"/>
              </w:rPr>
              <w:t>ructure in java</w:t>
            </w:r>
          </w:p>
          <w:p w14:paraId="6108B822" w14:textId="77777777" w:rsidR="005F2771" w:rsidRDefault="005F2771" w:rsidP="005F2771">
            <w:pPr>
              <w:pStyle w:val="Heading3"/>
              <w:rPr>
                <w:sz w:val="40"/>
                <w:szCs w:val="40"/>
              </w:rPr>
            </w:pPr>
            <w:r w:rsidRPr="00306090">
              <w:rPr>
                <w:sz w:val="40"/>
                <w:szCs w:val="40"/>
              </w:rPr>
              <w:t>Skills</w:t>
            </w:r>
          </w:p>
          <w:p w14:paraId="268CDD60" w14:textId="77777777" w:rsidR="005F2771" w:rsidRDefault="005F2771" w:rsidP="005F2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14:paraId="05156A5E" w14:textId="77777777" w:rsidR="005F2771" w:rsidRPr="00306090" w:rsidRDefault="005F2771" w:rsidP="005F2771">
            <w:pPr>
              <w:rPr>
                <w:sz w:val="24"/>
                <w:szCs w:val="24"/>
              </w:rPr>
            </w:pPr>
            <w:r w:rsidRPr="00306090">
              <w:rPr>
                <w:sz w:val="24"/>
                <w:szCs w:val="24"/>
              </w:rPr>
              <w:t>Python</w:t>
            </w:r>
          </w:p>
          <w:p w14:paraId="219E5E5C" w14:textId="77777777" w:rsidR="005F2771" w:rsidRPr="00306090" w:rsidRDefault="005F2771" w:rsidP="005F2771">
            <w:pPr>
              <w:rPr>
                <w:sz w:val="24"/>
                <w:szCs w:val="24"/>
              </w:rPr>
            </w:pPr>
            <w:r w:rsidRPr="00306090">
              <w:rPr>
                <w:sz w:val="24"/>
                <w:szCs w:val="24"/>
              </w:rPr>
              <w:t>Web Development</w:t>
            </w:r>
          </w:p>
          <w:p w14:paraId="5396AA77" w14:textId="77777777" w:rsidR="005F2771" w:rsidRPr="00306090" w:rsidRDefault="005F2771" w:rsidP="005F2771">
            <w:pPr>
              <w:rPr>
                <w:sz w:val="24"/>
                <w:szCs w:val="24"/>
              </w:rPr>
            </w:pPr>
            <w:r w:rsidRPr="00306090">
              <w:rPr>
                <w:sz w:val="24"/>
                <w:szCs w:val="24"/>
              </w:rPr>
              <w:t>Data St</w:t>
            </w:r>
            <w:r>
              <w:rPr>
                <w:sz w:val="24"/>
                <w:szCs w:val="24"/>
              </w:rPr>
              <w:t>r</w:t>
            </w:r>
            <w:r w:rsidRPr="00306090">
              <w:rPr>
                <w:sz w:val="24"/>
                <w:szCs w:val="24"/>
              </w:rPr>
              <w:t>ucture</w:t>
            </w:r>
          </w:p>
          <w:p w14:paraId="5616762A" w14:textId="77777777" w:rsidR="005F2771" w:rsidRDefault="005F2771" w:rsidP="005F2771">
            <w:pPr>
              <w:rPr>
                <w:sz w:val="24"/>
                <w:szCs w:val="24"/>
              </w:rPr>
            </w:pPr>
            <w:r w:rsidRPr="00306090">
              <w:rPr>
                <w:sz w:val="24"/>
                <w:szCs w:val="24"/>
              </w:rPr>
              <w:t>Team Work</w:t>
            </w:r>
          </w:p>
          <w:p w14:paraId="36C0086B" w14:textId="77777777" w:rsidR="005F2771" w:rsidRDefault="005F2771" w:rsidP="005F2771">
            <w:pPr>
              <w:rPr>
                <w:color w:val="0070C0"/>
                <w:sz w:val="40"/>
                <w:szCs w:val="40"/>
              </w:rPr>
            </w:pPr>
          </w:p>
          <w:p w14:paraId="000FBE93" w14:textId="77777777" w:rsidR="005F2771" w:rsidRDefault="005F2771" w:rsidP="005F2771">
            <w:pPr>
              <w:rPr>
                <w:color w:val="0070C0"/>
                <w:sz w:val="40"/>
                <w:szCs w:val="40"/>
              </w:rPr>
            </w:pPr>
            <w:r w:rsidRPr="00306090">
              <w:rPr>
                <w:color w:val="0070C0"/>
                <w:sz w:val="40"/>
                <w:szCs w:val="40"/>
              </w:rPr>
              <w:t>HOBBIES</w:t>
            </w:r>
          </w:p>
          <w:p w14:paraId="770ECEBD" w14:textId="77777777" w:rsidR="004707E7" w:rsidRPr="00306090" w:rsidRDefault="004707E7" w:rsidP="005F2771">
            <w:pPr>
              <w:rPr>
                <w:color w:val="0070C0"/>
                <w:sz w:val="40"/>
                <w:szCs w:val="40"/>
              </w:rPr>
            </w:pPr>
          </w:p>
          <w:p w14:paraId="0E1E117D" w14:textId="77777777" w:rsidR="005F2771" w:rsidRDefault="005F2771" w:rsidP="005F2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4844E4">
              <w:rPr>
                <w:sz w:val="28"/>
                <w:szCs w:val="28"/>
              </w:rPr>
              <w:t>ricket</w:t>
            </w:r>
          </w:p>
          <w:p w14:paraId="3291AE05" w14:textId="77777777" w:rsidR="005F2771" w:rsidRDefault="005F2771" w:rsidP="005F2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Music</w:t>
            </w:r>
          </w:p>
          <w:p w14:paraId="19CDC5D8" w14:textId="77777777" w:rsidR="004707E7" w:rsidRDefault="004707E7" w:rsidP="005F2771">
            <w:pPr>
              <w:rPr>
                <w:sz w:val="28"/>
                <w:szCs w:val="28"/>
              </w:rPr>
            </w:pPr>
          </w:p>
          <w:p w14:paraId="062BA2A6" w14:textId="304B8165" w:rsidR="004707E7" w:rsidRPr="004707E7" w:rsidRDefault="004707E7" w:rsidP="005F2771">
            <w:pPr>
              <w:rPr>
                <w:color w:val="0070C0"/>
                <w:sz w:val="36"/>
                <w:szCs w:val="36"/>
              </w:rPr>
            </w:pPr>
            <w:r w:rsidRPr="004707E7">
              <w:rPr>
                <w:color w:val="0070C0"/>
                <w:sz w:val="36"/>
                <w:szCs w:val="36"/>
              </w:rPr>
              <w:t>Lin</w:t>
            </w:r>
            <w:r w:rsidR="000838E7">
              <w:rPr>
                <w:color w:val="0070C0"/>
                <w:sz w:val="36"/>
                <w:szCs w:val="36"/>
              </w:rPr>
              <w:t>ke</w:t>
            </w:r>
            <w:r w:rsidRPr="004707E7">
              <w:rPr>
                <w:color w:val="0070C0"/>
                <w:sz w:val="36"/>
                <w:szCs w:val="36"/>
              </w:rPr>
              <w:t>d</w:t>
            </w:r>
            <w:r w:rsidR="000838E7">
              <w:rPr>
                <w:color w:val="0070C0"/>
                <w:sz w:val="36"/>
                <w:szCs w:val="36"/>
              </w:rPr>
              <w:t>I</w:t>
            </w:r>
            <w:r w:rsidRPr="004707E7">
              <w:rPr>
                <w:color w:val="0070C0"/>
                <w:sz w:val="36"/>
                <w:szCs w:val="36"/>
              </w:rPr>
              <w:t>n Link:</w:t>
            </w:r>
          </w:p>
          <w:p w14:paraId="530B701A" w14:textId="77777777" w:rsidR="004707E7" w:rsidRDefault="004707E7" w:rsidP="005F2771">
            <w:pPr>
              <w:rPr>
                <w:sz w:val="20"/>
                <w:szCs w:val="20"/>
              </w:rPr>
            </w:pPr>
          </w:p>
          <w:p w14:paraId="78D87F51" w14:textId="77777777" w:rsidR="004707E7" w:rsidRPr="004707E7" w:rsidRDefault="004707E7" w:rsidP="005F2771">
            <w:pPr>
              <w:rPr>
                <w:sz w:val="20"/>
                <w:szCs w:val="20"/>
              </w:rPr>
            </w:pPr>
            <w:r w:rsidRPr="004707E7">
              <w:rPr>
                <w:sz w:val="20"/>
                <w:szCs w:val="20"/>
              </w:rPr>
              <w:t>https://www.linkedin.com/feed/?doFeedRefresh=true&amp;nis=true&amp;lipi=urn%3Ali%3Apage%3Ad_flagship3_feed%3BVrePvLBrT42y7G5S0L%2FMlg%3D%3D</w:t>
            </w:r>
          </w:p>
          <w:p w14:paraId="24993985" w14:textId="77777777" w:rsidR="004D3011" w:rsidRPr="004D3011" w:rsidRDefault="004D3011" w:rsidP="004D3011"/>
        </w:tc>
        <w:tc>
          <w:tcPr>
            <w:tcW w:w="720" w:type="dxa"/>
          </w:tcPr>
          <w:p w14:paraId="254056C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04E7B6B" w14:textId="77777777" w:rsidR="00D84866" w:rsidRPr="00187860" w:rsidRDefault="00D84866" w:rsidP="00D84866">
            <w:pPr>
              <w:pStyle w:val="Heading2"/>
              <w:rPr>
                <w:sz w:val="36"/>
                <w:szCs w:val="36"/>
              </w:rPr>
            </w:pPr>
            <w:r w:rsidRPr="00187860">
              <w:rPr>
                <w:sz w:val="36"/>
                <w:szCs w:val="36"/>
              </w:rPr>
              <w:t>Education</w:t>
            </w:r>
          </w:p>
          <w:p w14:paraId="4DE19143" w14:textId="77777777" w:rsidR="00D84866" w:rsidRPr="00187860" w:rsidRDefault="00D84866" w:rsidP="00D84866">
            <w:pPr>
              <w:rPr>
                <w:sz w:val="28"/>
                <w:szCs w:val="28"/>
              </w:rPr>
            </w:pPr>
            <w:r w:rsidRPr="00187860">
              <w:rPr>
                <w:sz w:val="28"/>
                <w:szCs w:val="28"/>
              </w:rPr>
              <w:t>SARASWATI VIDYA MANDIR INTER COLLAGE</w:t>
            </w:r>
          </w:p>
          <w:p w14:paraId="5C55F731" w14:textId="159CDF9C" w:rsidR="005E5F90" w:rsidRPr="003A2471" w:rsidRDefault="00D84866" w:rsidP="00D84866">
            <w:pPr>
              <w:rPr>
                <w:sz w:val="20"/>
                <w:szCs w:val="20"/>
                <w:vertAlign w:val="superscript"/>
              </w:rPr>
            </w:pPr>
            <w:r w:rsidRPr="00187860">
              <w:rPr>
                <w:sz w:val="20"/>
                <w:szCs w:val="20"/>
              </w:rPr>
              <w:t>10</w:t>
            </w:r>
            <w:r w:rsidRPr="00187860">
              <w:rPr>
                <w:sz w:val="20"/>
                <w:szCs w:val="20"/>
                <w:vertAlign w:val="superscript"/>
              </w:rPr>
              <w:t>th</w:t>
            </w:r>
            <w:r w:rsidRPr="00187860">
              <w:rPr>
                <w:sz w:val="20"/>
                <w:szCs w:val="20"/>
              </w:rPr>
              <w:t xml:space="preserve"> and 12</w:t>
            </w:r>
            <w:r w:rsidRPr="00187860">
              <w:rPr>
                <w:sz w:val="20"/>
                <w:szCs w:val="20"/>
                <w:vertAlign w:val="superscript"/>
              </w:rPr>
              <w:t>th</w:t>
            </w:r>
          </w:p>
          <w:p w14:paraId="33A6D76E" w14:textId="77777777" w:rsidR="00D84866" w:rsidRDefault="00D84866" w:rsidP="00D84866">
            <w:pPr>
              <w:rPr>
                <w:sz w:val="28"/>
                <w:szCs w:val="28"/>
              </w:rPr>
            </w:pPr>
            <w:r w:rsidRPr="00187860">
              <w:rPr>
                <w:sz w:val="28"/>
                <w:szCs w:val="28"/>
              </w:rPr>
              <w:t>NIET,</w:t>
            </w:r>
            <w:r>
              <w:rPr>
                <w:sz w:val="28"/>
                <w:szCs w:val="28"/>
              </w:rPr>
              <w:t xml:space="preserve"> </w:t>
            </w:r>
            <w:r w:rsidRPr="00187860">
              <w:rPr>
                <w:sz w:val="28"/>
                <w:szCs w:val="28"/>
              </w:rPr>
              <w:t>GREATER NOIDA</w:t>
            </w:r>
          </w:p>
          <w:p w14:paraId="22A362F1" w14:textId="38B31971" w:rsidR="00D84866" w:rsidRPr="00187860" w:rsidRDefault="00D84866" w:rsidP="00D848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2021-2025   B</w:t>
            </w:r>
            <w:r w:rsidR="00E61538"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tech  in</w:t>
            </w:r>
            <w:proofErr w:type="gramEnd"/>
            <w:r>
              <w:rPr>
                <w:sz w:val="28"/>
                <w:szCs w:val="28"/>
              </w:rPr>
              <w:t xml:space="preserve"> CSE</w:t>
            </w:r>
          </w:p>
          <w:p w14:paraId="71177211" w14:textId="77777777" w:rsidR="00D84866" w:rsidRPr="00187860" w:rsidRDefault="00D84866" w:rsidP="00D84866">
            <w:pPr>
              <w:pStyle w:val="Heading2"/>
              <w:rPr>
                <w:sz w:val="36"/>
                <w:szCs w:val="36"/>
              </w:rPr>
            </w:pPr>
            <w:r w:rsidRPr="00187860">
              <w:rPr>
                <w:sz w:val="36"/>
                <w:szCs w:val="36"/>
              </w:rPr>
              <w:t>PERSONAL DETAILS</w:t>
            </w:r>
          </w:p>
          <w:p w14:paraId="2B7FF10F" w14:textId="77777777" w:rsidR="00D84866" w:rsidRDefault="00D84866" w:rsidP="00D84866">
            <w:pPr>
              <w:rPr>
                <w:sz w:val="24"/>
                <w:szCs w:val="24"/>
              </w:rPr>
            </w:pPr>
            <w:r w:rsidRPr="00187860">
              <w:rPr>
                <w:sz w:val="24"/>
                <w:szCs w:val="24"/>
              </w:rPr>
              <w:t xml:space="preserve">                             Date of Birth </w:t>
            </w:r>
            <w:proofErr w:type="gramStart"/>
            <w:r w:rsidRPr="00187860">
              <w:rPr>
                <w:sz w:val="24"/>
                <w:szCs w:val="24"/>
              </w:rPr>
              <w:t xml:space="preserve">  :</w:t>
            </w:r>
            <w:proofErr w:type="gramEnd"/>
            <w:r w:rsidRPr="001878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187860">
              <w:rPr>
                <w:sz w:val="24"/>
                <w:szCs w:val="24"/>
              </w:rPr>
              <w:t>20Aug 2004</w:t>
            </w:r>
          </w:p>
          <w:p w14:paraId="664FA217" w14:textId="77777777" w:rsidR="00D84866" w:rsidRDefault="00D84866" w:rsidP="00D84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proofErr w:type="gramStart"/>
            <w:r>
              <w:rPr>
                <w:sz w:val="24"/>
                <w:szCs w:val="24"/>
              </w:rPr>
              <w:t>Nationality  :</w:t>
            </w:r>
            <w:proofErr w:type="gramEnd"/>
            <w:r>
              <w:rPr>
                <w:sz w:val="24"/>
                <w:szCs w:val="24"/>
              </w:rPr>
              <w:t xml:space="preserve">   Indian</w:t>
            </w:r>
          </w:p>
          <w:p w14:paraId="180A3DCD" w14:textId="2D467A9E" w:rsidR="00D84866" w:rsidRDefault="00D84866" w:rsidP="00D84866">
            <w:pPr>
              <w:rPr>
                <w:sz w:val="28"/>
                <w:szCs w:val="28"/>
              </w:rPr>
            </w:pPr>
            <w:r w:rsidRPr="004844E4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 </w:t>
            </w:r>
            <w:r w:rsidRPr="004844E4">
              <w:rPr>
                <w:sz w:val="28"/>
                <w:szCs w:val="28"/>
              </w:rPr>
              <w:t>Address</w:t>
            </w:r>
            <w:r w:rsidR="00DC5BD2">
              <w:rPr>
                <w:sz w:val="28"/>
                <w:szCs w:val="28"/>
              </w:rPr>
              <w:t>:</w:t>
            </w:r>
            <w:r w:rsidR="00631A26">
              <w:rPr>
                <w:sz w:val="28"/>
                <w:szCs w:val="28"/>
              </w:rPr>
              <w:t xml:space="preserve"> </w:t>
            </w:r>
            <w:r w:rsidR="00DC5BD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844E4">
              <w:rPr>
                <w:sz w:val="28"/>
                <w:szCs w:val="28"/>
              </w:rPr>
              <w:t>Fakharpur</w:t>
            </w:r>
            <w:proofErr w:type="spellEnd"/>
            <w:r w:rsidR="00DC5B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 w:rsidR="00DC5BD2">
              <w:rPr>
                <w:sz w:val="28"/>
                <w:szCs w:val="28"/>
              </w:rPr>
              <w:t xml:space="preserve"> </w:t>
            </w:r>
            <w:proofErr w:type="spellStart"/>
            <w:r w:rsidRPr="004844E4">
              <w:rPr>
                <w:sz w:val="28"/>
                <w:szCs w:val="28"/>
              </w:rPr>
              <w:t>Bharaich</w:t>
            </w:r>
            <w:proofErr w:type="spellEnd"/>
          </w:p>
          <w:p w14:paraId="5BF19519" w14:textId="77777777" w:rsidR="00D84866" w:rsidRDefault="00D84866" w:rsidP="00D84866">
            <w:pPr>
              <w:rPr>
                <w:sz w:val="28"/>
                <w:szCs w:val="28"/>
              </w:rPr>
            </w:pPr>
          </w:p>
          <w:p w14:paraId="5DF1BFB0" w14:textId="77777777" w:rsidR="00D84866" w:rsidRDefault="00D84866" w:rsidP="00D848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hyperlink r:id="rId7" w:history="1">
              <w:r w:rsidRPr="009654CC">
                <w:rPr>
                  <w:rStyle w:val="Hyperlink"/>
                  <w:sz w:val="28"/>
                  <w:szCs w:val="28"/>
                </w:rPr>
                <w:t>E-mail-shuklaprabhat2363@gmail.com</w:t>
              </w:r>
            </w:hyperlink>
          </w:p>
          <w:p w14:paraId="1E53BA73" w14:textId="77777777" w:rsidR="004D3011" w:rsidRPr="00D84866" w:rsidRDefault="00D84866" w:rsidP="004D3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proofErr w:type="gramStart"/>
            <w:r>
              <w:rPr>
                <w:sz w:val="28"/>
                <w:szCs w:val="28"/>
              </w:rPr>
              <w:t>Mobile :</w:t>
            </w:r>
            <w:proofErr w:type="gramEnd"/>
            <w:r>
              <w:rPr>
                <w:sz w:val="28"/>
                <w:szCs w:val="28"/>
              </w:rPr>
              <w:t xml:space="preserve"> 8881782363</w:t>
            </w:r>
          </w:p>
          <w:p w14:paraId="0D249CC1" w14:textId="77777777" w:rsidR="004D3011" w:rsidRDefault="004D3011" w:rsidP="00036450"/>
          <w:p w14:paraId="509E5CD2" w14:textId="77777777" w:rsidR="00036450" w:rsidRDefault="00D84866" w:rsidP="00036450">
            <w:pPr>
              <w:pStyle w:val="Heading2"/>
              <w:rPr>
                <w:sz w:val="36"/>
                <w:szCs w:val="36"/>
              </w:rPr>
            </w:pPr>
            <w:r w:rsidRPr="00D84866">
              <w:rPr>
                <w:sz w:val="36"/>
                <w:szCs w:val="36"/>
              </w:rPr>
              <w:t>CerTICATES</w:t>
            </w:r>
          </w:p>
          <w:p w14:paraId="665BD3C8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                      </w:t>
            </w:r>
            <w:r w:rsidRPr="005F2771">
              <w:rPr>
                <w:sz w:val="24"/>
                <w:szCs w:val="24"/>
              </w:rPr>
              <w:t>Coursera OOPS in Java</w:t>
            </w:r>
          </w:p>
          <w:p w14:paraId="6BD88448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                      </w:t>
            </w:r>
            <w:r w:rsidRPr="005F2771">
              <w:rPr>
                <w:sz w:val="24"/>
                <w:szCs w:val="24"/>
              </w:rPr>
              <w:t>Coursera Python B</w:t>
            </w:r>
            <w:r>
              <w:rPr>
                <w:sz w:val="24"/>
                <w:szCs w:val="24"/>
              </w:rPr>
              <w:t>a</w:t>
            </w:r>
            <w:r w:rsidRPr="005F2771">
              <w:rPr>
                <w:sz w:val="24"/>
                <w:szCs w:val="24"/>
              </w:rPr>
              <w:t xml:space="preserve">sics </w:t>
            </w:r>
          </w:p>
          <w:p w14:paraId="6C57BC2F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                      </w:t>
            </w:r>
            <w:r w:rsidRPr="005F2771">
              <w:rPr>
                <w:sz w:val="24"/>
                <w:szCs w:val="24"/>
              </w:rPr>
              <w:t>Coursera Python for data science</w:t>
            </w:r>
          </w:p>
          <w:p w14:paraId="7CDB44FE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</w:t>
            </w:r>
            <w:r w:rsidRPr="005F2771">
              <w:rPr>
                <w:sz w:val="24"/>
                <w:szCs w:val="24"/>
              </w:rPr>
              <w:t xml:space="preserve">                     </w:t>
            </w:r>
            <w:r w:rsidRPr="005F2771">
              <w:rPr>
                <w:sz w:val="24"/>
                <w:szCs w:val="24"/>
              </w:rPr>
              <w:t xml:space="preserve"> Coursera Algorithm Toolbox </w:t>
            </w:r>
          </w:p>
          <w:p w14:paraId="02F2B019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                     </w:t>
            </w:r>
            <w:r w:rsidRPr="005F2771">
              <w:rPr>
                <w:sz w:val="24"/>
                <w:szCs w:val="24"/>
              </w:rPr>
              <w:t>Coursera Array list and structured data</w:t>
            </w:r>
          </w:p>
          <w:p w14:paraId="335A713F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</w:t>
            </w:r>
            <w:r w:rsidRPr="005F2771">
              <w:rPr>
                <w:sz w:val="24"/>
                <w:szCs w:val="24"/>
              </w:rPr>
              <w:t xml:space="preserve">                     </w:t>
            </w:r>
            <w:r w:rsidRPr="005F2771">
              <w:rPr>
                <w:sz w:val="24"/>
                <w:szCs w:val="24"/>
              </w:rPr>
              <w:t xml:space="preserve">Coursera Data Structure </w:t>
            </w:r>
          </w:p>
          <w:p w14:paraId="2FB74047" w14:textId="77777777" w:rsidR="005F2771" w:rsidRDefault="005F2771" w:rsidP="005F2771">
            <w:pPr>
              <w:rPr>
                <w:sz w:val="24"/>
                <w:szCs w:val="24"/>
              </w:rPr>
            </w:pPr>
            <w:r w:rsidRPr="005F2771">
              <w:rPr>
                <w:sz w:val="24"/>
                <w:szCs w:val="24"/>
              </w:rPr>
              <w:t xml:space="preserve">                     </w:t>
            </w:r>
            <w:r w:rsidRPr="005F2771">
              <w:rPr>
                <w:sz w:val="24"/>
                <w:szCs w:val="24"/>
              </w:rPr>
              <w:t>Coursera Design Thinking</w:t>
            </w:r>
          </w:p>
          <w:p w14:paraId="2429ABBA" w14:textId="77777777" w:rsidR="005F2771" w:rsidRDefault="005F2771" w:rsidP="005F2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F2771">
              <w:rPr>
                <w:sz w:val="24"/>
                <w:szCs w:val="24"/>
              </w:rPr>
              <w:t>Coursera Introduction to Artificial</w:t>
            </w:r>
            <w:r>
              <w:rPr>
                <w:sz w:val="24"/>
                <w:szCs w:val="24"/>
              </w:rPr>
              <w:t xml:space="preserve"> </w:t>
            </w:r>
            <w:r w:rsidRPr="005F2771">
              <w:rPr>
                <w:sz w:val="24"/>
                <w:szCs w:val="24"/>
              </w:rPr>
              <w:t>Intelligence (AI)</w:t>
            </w:r>
          </w:p>
          <w:p w14:paraId="6DADC06E" w14:textId="77777777" w:rsidR="005F2771" w:rsidRPr="005F2771" w:rsidRDefault="005F2771" w:rsidP="005F2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5F2771">
              <w:rPr>
                <w:sz w:val="24"/>
                <w:szCs w:val="24"/>
              </w:rPr>
              <w:t>Infosys Springboard</w:t>
            </w:r>
            <w:r>
              <w:rPr>
                <w:sz w:val="24"/>
                <w:szCs w:val="24"/>
              </w:rPr>
              <w:t xml:space="preserve"> Web Development</w:t>
            </w:r>
          </w:p>
          <w:p w14:paraId="3DBC2F33" w14:textId="77777777" w:rsidR="005F2771" w:rsidRPr="005F2771" w:rsidRDefault="005F2771" w:rsidP="005F2771">
            <w:pPr>
              <w:rPr>
                <w:sz w:val="24"/>
                <w:szCs w:val="24"/>
              </w:rPr>
            </w:pPr>
          </w:p>
          <w:p w14:paraId="776B9F73" w14:textId="77777777" w:rsidR="00D84866" w:rsidRPr="00D84866" w:rsidRDefault="00D84866" w:rsidP="00D84866"/>
          <w:p w14:paraId="76D0FC81" w14:textId="77777777" w:rsidR="00036450" w:rsidRPr="004D3011" w:rsidRDefault="00036450" w:rsidP="00D84866">
            <w:pPr>
              <w:pStyle w:val="NoSpacing"/>
              <w:rPr>
                <w:color w:val="FFFFFF" w:themeColor="background1"/>
              </w:rPr>
            </w:pPr>
          </w:p>
        </w:tc>
      </w:tr>
    </w:tbl>
    <w:p w14:paraId="5963285F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47F7" w14:textId="77777777" w:rsidR="009570CA" w:rsidRDefault="009570CA" w:rsidP="000C45FF">
      <w:r>
        <w:separator/>
      </w:r>
    </w:p>
  </w:endnote>
  <w:endnote w:type="continuationSeparator" w:id="0">
    <w:p w14:paraId="350D829E" w14:textId="77777777" w:rsidR="009570CA" w:rsidRDefault="009570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52AF" w14:textId="77777777" w:rsidR="009570CA" w:rsidRDefault="009570CA" w:rsidP="000C45FF">
      <w:r>
        <w:separator/>
      </w:r>
    </w:p>
  </w:footnote>
  <w:footnote w:type="continuationSeparator" w:id="0">
    <w:p w14:paraId="1F350BAB" w14:textId="77777777" w:rsidR="009570CA" w:rsidRDefault="009570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44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727B45" wp14:editId="2AEFAB9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A0"/>
    <w:rsid w:val="00036450"/>
    <w:rsid w:val="000838E7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2471"/>
    <w:rsid w:val="003A6B7D"/>
    <w:rsid w:val="003B06CA"/>
    <w:rsid w:val="004071FC"/>
    <w:rsid w:val="00445947"/>
    <w:rsid w:val="004707E7"/>
    <w:rsid w:val="004813B3"/>
    <w:rsid w:val="00496591"/>
    <w:rsid w:val="004C63E4"/>
    <w:rsid w:val="004D3011"/>
    <w:rsid w:val="005262AC"/>
    <w:rsid w:val="005E39D5"/>
    <w:rsid w:val="005E5F90"/>
    <w:rsid w:val="005F2771"/>
    <w:rsid w:val="00600670"/>
    <w:rsid w:val="0062123A"/>
    <w:rsid w:val="00631A26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570CA"/>
    <w:rsid w:val="00A2118D"/>
    <w:rsid w:val="00A76DA0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4866"/>
    <w:rsid w:val="00DA1F4D"/>
    <w:rsid w:val="00DC5BD2"/>
    <w:rsid w:val="00DD172A"/>
    <w:rsid w:val="00E25A26"/>
    <w:rsid w:val="00E4381A"/>
    <w:rsid w:val="00E55D74"/>
    <w:rsid w:val="00E6153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EA5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D84866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-mail-shuklaprabhat236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kl\AppData\Local\Microsoft\Office\16.0\DTS\en-IN%7bC7913012-9A4D-4EEE-8CB7-547822CF320E%7d\%7b10DB8DBD-F8A3-4541-8CFB-60DE3E0183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3A5765CDD4C2D87A8AFBD3C348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B94EB-41AC-4AC5-BDA3-4028423EA727}"/>
      </w:docPartPr>
      <w:docPartBody>
        <w:p w:rsidR="00000000" w:rsidRDefault="00000000">
          <w:pPr>
            <w:pStyle w:val="DC63A5765CDD4C2D87A8AFBD3C348670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74"/>
    <w:rsid w:val="00570056"/>
    <w:rsid w:val="00E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B978A1EC364A8992A6E1C25DF258F1">
    <w:name w:val="A7B978A1EC364A8992A6E1C25DF258F1"/>
  </w:style>
  <w:style w:type="paragraph" w:customStyle="1" w:styleId="203E734D234E4CD9A48B9EA76FD99E37">
    <w:name w:val="203E734D234E4CD9A48B9EA76FD99E37"/>
  </w:style>
  <w:style w:type="paragraph" w:customStyle="1" w:styleId="DC63A5765CDD4C2D87A8AFBD3C348670">
    <w:name w:val="DC63A5765CDD4C2D87A8AFBD3C348670"/>
  </w:style>
  <w:style w:type="paragraph" w:customStyle="1" w:styleId="18BB774CEE8A4D06AF913074214CD0EF">
    <w:name w:val="18BB774CEE8A4D06AF913074214CD0EF"/>
  </w:style>
  <w:style w:type="paragraph" w:customStyle="1" w:styleId="54DABB54925C4D759C9DCFDA1CC9730D">
    <w:name w:val="54DABB54925C4D759C9DCFDA1CC9730D"/>
  </w:style>
  <w:style w:type="paragraph" w:customStyle="1" w:styleId="2BAC42B8195442148EFFB550AB6852F3">
    <w:name w:val="2BAC42B8195442148EFFB550AB6852F3"/>
  </w:style>
  <w:style w:type="paragraph" w:customStyle="1" w:styleId="6F60FB4B65E74E9E94C59741CDCE92F4">
    <w:name w:val="6F60FB4B65E74E9E94C59741CDCE92F4"/>
  </w:style>
  <w:style w:type="paragraph" w:customStyle="1" w:styleId="5409E3FF306C4ED083BF0DDA7C93D8EA">
    <w:name w:val="5409E3FF306C4ED083BF0DDA7C93D8EA"/>
  </w:style>
  <w:style w:type="paragraph" w:customStyle="1" w:styleId="88A6E16F9C07496A9BA2E8E64E7D442E">
    <w:name w:val="88A6E16F9C07496A9BA2E8E64E7D442E"/>
  </w:style>
  <w:style w:type="paragraph" w:customStyle="1" w:styleId="962198E586F64911905A44A649CFAEA5">
    <w:name w:val="962198E586F64911905A44A649CFAEA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88844B088DD418BBFDB06975DDD1C22">
    <w:name w:val="A88844B088DD418BBFDB06975DDD1C22"/>
  </w:style>
  <w:style w:type="paragraph" w:customStyle="1" w:styleId="7FE540B77A324C9F8CF4D00C7D6E00C9">
    <w:name w:val="7FE540B77A324C9F8CF4D00C7D6E00C9"/>
  </w:style>
  <w:style w:type="paragraph" w:customStyle="1" w:styleId="6CAE9F85D7AE4016AC3EEF94E053E2A5">
    <w:name w:val="6CAE9F85D7AE4016AC3EEF94E053E2A5"/>
  </w:style>
  <w:style w:type="paragraph" w:customStyle="1" w:styleId="5022EE0D0E37450C82230CD629EB178E">
    <w:name w:val="5022EE0D0E37450C82230CD629EB178E"/>
  </w:style>
  <w:style w:type="paragraph" w:customStyle="1" w:styleId="F1480B09AFB64615BA77C4FF41D9BA3D">
    <w:name w:val="F1480B09AFB64615BA77C4FF41D9BA3D"/>
  </w:style>
  <w:style w:type="paragraph" w:customStyle="1" w:styleId="C6EDC9B375634CB8AC48E2EEDCECEDD6">
    <w:name w:val="C6EDC9B375634CB8AC48E2EEDCECEDD6"/>
  </w:style>
  <w:style w:type="paragraph" w:customStyle="1" w:styleId="F8BBFF544C5E47A09D196A7647514998">
    <w:name w:val="F8BBFF544C5E47A09D196A7647514998"/>
  </w:style>
  <w:style w:type="paragraph" w:customStyle="1" w:styleId="9A65E46E02D44B3DA8F3CD94074E22E0">
    <w:name w:val="9A65E46E02D44B3DA8F3CD94074E22E0"/>
  </w:style>
  <w:style w:type="paragraph" w:customStyle="1" w:styleId="BDCC916168414039B7019BF38FBA214C">
    <w:name w:val="BDCC916168414039B7019BF38FBA214C"/>
  </w:style>
  <w:style w:type="paragraph" w:customStyle="1" w:styleId="67A73D5C33F74322AA179FD9A9D3146D">
    <w:name w:val="67A73D5C33F74322AA179FD9A9D3146D"/>
  </w:style>
  <w:style w:type="paragraph" w:customStyle="1" w:styleId="B3318D8D95C0477C98706F2F28E0F23E">
    <w:name w:val="B3318D8D95C0477C98706F2F28E0F23E"/>
  </w:style>
  <w:style w:type="paragraph" w:customStyle="1" w:styleId="8E69D046AFB24F688DFC6D06AC4FEEE2">
    <w:name w:val="8E69D046AFB24F688DFC6D06AC4FEEE2"/>
  </w:style>
  <w:style w:type="paragraph" w:customStyle="1" w:styleId="09E45588363247E7AE0569B538E927AC">
    <w:name w:val="09E45588363247E7AE0569B538E927AC"/>
  </w:style>
  <w:style w:type="paragraph" w:customStyle="1" w:styleId="ADF3F24FE84E435AA1D213089BF1E557">
    <w:name w:val="ADF3F24FE84E435AA1D213089BF1E557"/>
  </w:style>
  <w:style w:type="paragraph" w:customStyle="1" w:styleId="E2EA790843AC4474A5496D7EA541A537">
    <w:name w:val="E2EA790843AC4474A5496D7EA541A537"/>
  </w:style>
  <w:style w:type="paragraph" w:customStyle="1" w:styleId="4B275FE829244B6AB0F0A1A00D5E43E9">
    <w:name w:val="4B275FE829244B6AB0F0A1A00D5E43E9"/>
  </w:style>
  <w:style w:type="paragraph" w:customStyle="1" w:styleId="DA17525786E8455A9612929358BFCF63">
    <w:name w:val="DA17525786E8455A9612929358BFCF63"/>
  </w:style>
  <w:style w:type="paragraph" w:customStyle="1" w:styleId="CC4DFA00595F4B20B00982B3D4C6871D">
    <w:name w:val="CC4DFA00595F4B20B00982B3D4C6871D"/>
  </w:style>
  <w:style w:type="paragraph" w:customStyle="1" w:styleId="A2BC2F0F836645D8B80B0BAB14BAC842">
    <w:name w:val="A2BC2F0F836645D8B80B0BAB14BAC842"/>
  </w:style>
  <w:style w:type="paragraph" w:customStyle="1" w:styleId="222FA3676E01463C9686364B8B32465A">
    <w:name w:val="222FA3676E01463C9686364B8B32465A"/>
  </w:style>
  <w:style w:type="paragraph" w:customStyle="1" w:styleId="571DA34E812B4FCDA4579632871B3CA2">
    <w:name w:val="571DA34E812B4FCDA4579632871B3CA2"/>
  </w:style>
  <w:style w:type="paragraph" w:customStyle="1" w:styleId="CF24305DCA3A45B7941EA2C61388B08C">
    <w:name w:val="CF24305DCA3A45B7941EA2C61388B08C"/>
  </w:style>
  <w:style w:type="paragraph" w:customStyle="1" w:styleId="68E9A99D420D4FA2887235306167C70B">
    <w:name w:val="68E9A99D420D4FA2887235306167C70B"/>
  </w:style>
  <w:style w:type="paragraph" w:customStyle="1" w:styleId="6EC2E52BC6004E5598120AE5906AF31B">
    <w:name w:val="6EC2E52BC6004E5598120AE5906AF31B"/>
  </w:style>
  <w:style w:type="paragraph" w:customStyle="1" w:styleId="352060A6DD45407AB7578F9F74DC0971">
    <w:name w:val="352060A6DD45407AB7578F9F74DC0971"/>
  </w:style>
  <w:style w:type="paragraph" w:customStyle="1" w:styleId="691F003D7E9044368C37AE29A348DA54">
    <w:name w:val="691F003D7E9044368C37AE29A348DA54"/>
  </w:style>
  <w:style w:type="paragraph" w:customStyle="1" w:styleId="FD3983F63F9543A49A8C1EC1780E461B">
    <w:name w:val="FD3983F63F9543A49A8C1EC1780E461B"/>
  </w:style>
  <w:style w:type="paragraph" w:customStyle="1" w:styleId="71754155E1B04425B3614893F0C7A498">
    <w:name w:val="71754155E1B04425B3614893F0C7A498"/>
  </w:style>
  <w:style w:type="paragraph" w:customStyle="1" w:styleId="6683B0EA3F184AA08E5F7D2FE71E4E72">
    <w:name w:val="6683B0EA3F184AA08E5F7D2FE71E4E72"/>
  </w:style>
  <w:style w:type="paragraph" w:customStyle="1" w:styleId="2E1A09A0FAF94F468094B5AE65938FCD">
    <w:name w:val="2E1A09A0FAF94F468094B5AE65938FC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C1788F2307E4DE4923AD2701FC7272F">
    <w:name w:val="0C1788F2307E4DE4923AD2701FC7272F"/>
  </w:style>
  <w:style w:type="paragraph" w:customStyle="1" w:styleId="ACD86B0854B24C92AF0F94BBC2B0BA63">
    <w:name w:val="ACD86B0854B24C92AF0F94BBC2B0BA63"/>
    <w:rsid w:val="00EB0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{10DB8DBD-F8A3-4541-8CFB-60DE3E0183C6}tf00546271_win32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2023-03-25T17:47:00Z</dcterms:created>
  <dcterms:modified xsi:type="dcterms:W3CDTF">2023-03-25T19:02:00Z</dcterms:modified>
</cp:coreProperties>
</file>